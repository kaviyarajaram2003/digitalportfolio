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E945F63" w14:textId="77777777" w:rsidR="00457ADE" w:rsidRPr="002C4D08" w:rsidRDefault="004A1426" w:rsidP="00A3726F">
      <w:pPr>
        <w:spacing w:before="120"/>
        <w:rPr>
          <w:color w:val="043D68"/>
        </w:rPr>
      </w:pPr>
      <w:r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17168115" wp14:editId="23513ED6">
                <wp:simplePos x="0" y="0"/>
                <wp:positionH relativeFrom="page">
                  <wp:posOffset>4962525</wp:posOffset>
                </wp:positionH>
                <wp:positionV relativeFrom="paragraph">
                  <wp:posOffset>-460375</wp:posOffset>
                </wp:positionV>
                <wp:extent cx="2806700" cy="10058400"/>
                <wp:effectExtent l="0" t="0" r="0" b="0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0584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1847F" id="Rectangle 1" o:spid="_x0000_s1026" alt="&quot;&quot;" style="position:absolute;margin-left:390.75pt;margin-top:-36.25pt;width:221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" fillcolor="#d3ebfd" stroked="f" strokeweight="1pt">
                <v:fill opacity="32896f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390"/>
        <w:gridCol w:w="999"/>
        <w:gridCol w:w="3411"/>
      </w:tblGrid>
      <w:tr w:rsidR="00AB74C5" w:rsidRPr="00136B3E" w14:paraId="69E722D6" w14:textId="77777777" w:rsidTr="00AA51F5">
        <w:trPr>
          <w:trHeight w:val="1620"/>
        </w:trPr>
        <w:tc>
          <w:tcPr>
            <w:tcW w:w="6390" w:type="dxa"/>
            <w:tcBorders>
              <w:bottom w:val="single" w:sz="4" w:space="0" w:color="043D68" w:themeColor="text2"/>
            </w:tcBorders>
          </w:tcPr>
          <w:p w14:paraId="4EBBD448" w14:textId="4E643AF1" w:rsidR="00AB74C5" w:rsidRPr="002135C1" w:rsidRDefault="001E6CE4" w:rsidP="001E6CE4">
            <w:pPr>
              <w:pStyle w:val="Title"/>
              <w:rPr>
                <w:rFonts w:ascii="Calibri" w:hAnsi="Calibri" w:cs="Calibri"/>
              </w:rPr>
            </w:pPr>
            <w:r w:rsidRPr="002135C1">
              <w:rPr>
                <w:rFonts w:ascii="Calibri" w:hAnsi="Calibri" w:cs="Calibri"/>
              </w:rPr>
              <w:t>K</w:t>
            </w:r>
            <w:r w:rsidR="002135C1" w:rsidRPr="002135C1">
              <w:rPr>
                <w:rFonts w:ascii="Calibri" w:hAnsi="Calibri" w:cs="Calibri"/>
              </w:rPr>
              <w:t>AVIYA RAJARAM</w:t>
            </w:r>
          </w:p>
          <w:p w14:paraId="6483D1B2" w14:textId="21D30139" w:rsidR="001E6CE4" w:rsidRPr="001E6CE4" w:rsidRDefault="001E6CE4" w:rsidP="001E6CE4">
            <w:pPr>
              <w:rPr>
                <w:lang w:val="it-IT"/>
              </w:rPr>
            </w:pPr>
            <w:r w:rsidRPr="00D447B0">
              <w:rPr>
                <w:rFonts w:ascii="Times New Roman" w:eastAsia="Times New Roman" w:hAnsi="Times New Roman" w:cs="Times New Roman"/>
                <w:color w:val="666666"/>
                <w:sz w:val="24"/>
              </w:rPr>
              <w:t>No.44,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</w:rPr>
              <w:t xml:space="preserve">  </w:t>
            </w:r>
            <w:r w:rsidRPr="00D447B0">
              <w:rPr>
                <w:rFonts w:ascii="Times New Roman" w:eastAsia="Times New Roman" w:hAnsi="Times New Roman" w:cs="Times New Roman"/>
                <w:color w:val="666666"/>
                <w:sz w:val="24"/>
              </w:rPr>
              <w:t xml:space="preserve">North street, </w:t>
            </w:r>
            <w:proofErr w:type="spellStart"/>
            <w:r w:rsidRPr="00D447B0">
              <w:rPr>
                <w:rFonts w:ascii="Times New Roman" w:eastAsia="Times New Roman" w:hAnsi="Times New Roman" w:cs="Times New Roman"/>
                <w:color w:val="666666"/>
                <w:sz w:val="24"/>
              </w:rPr>
              <w:t>vairankuppam</w:t>
            </w:r>
            <w:proofErr w:type="spellEnd"/>
            <w:r w:rsidRPr="00D447B0">
              <w:rPr>
                <w:rFonts w:ascii="Times New Roman" w:eastAsia="Times New Roman" w:hAnsi="Times New Roman" w:cs="Times New Roman"/>
                <w:color w:val="666666"/>
                <w:sz w:val="24"/>
              </w:rPr>
              <w:t xml:space="preserve">, </w:t>
            </w:r>
            <w:proofErr w:type="spellStart"/>
            <w:r w:rsidRPr="00D447B0">
              <w:rPr>
                <w:rFonts w:ascii="Times New Roman" w:eastAsia="Times New Roman" w:hAnsi="Times New Roman" w:cs="Times New Roman"/>
                <w:color w:val="666666"/>
                <w:sz w:val="24"/>
              </w:rPr>
              <w:t>poondiankuppam</w:t>
            </w:r>
            <w:proofErr w:type="spellEnd"/>
            <w:r w:rsidRPr="00D447B0">
              <w:rPr>
                <w:rFonts w:ascii="Times New Roman" w:eastAsia="Times New Roman" w:hAnsi="Times New Roman" w:cs="Times New Roman"/>
                <w:color w:val="666666"/>
                <w:sz w:val="24"/>
              </w:rPr>
              <w:t>(</w:t>
            </w:r>
            <w:proofErr w:type="spellStart"/>
            <w:r w:rsidRPr="00D447B0">
              <w:rPr>
                <w:rFonts w:ascii="Times New Roman" w:eastAsia="Times New Roman" w:hAnsi="Times New Roman" w:cs="Times New Roman"/>
                <w:color w:val="666666"/>
                <w:sz w:val="24"/>
              </w:rPr>
              <w:t>p.o</w:t>
            </w:r>
            <w:proofErr w:type="spellEnd"/>
            <w:r w:rsidRPr="00D447B0">
              <w:rPr>
                <w:rFonts w:ascii="Times New Roman" w:eastAsia="Times New Roman" w:hAnsi="Times New Roman" w:cs="Times New Roman"/>
                <w:color w:val="666666"/>
                <w:sz w:val="24"/>
              </w:rPr>
              <w:t xml:space="preserve">), </w:t>
            </w:r>
            <w:proofErr w:type="spellStart"/>
            <w:r w:rsidRPr="00D447B0">
              <w:rPr>
                <w:rFonts w:ascii="Times New Roman" w:eastAsia="Times New Roman" w:hAnsi="Times New Roman" w:cs="Times New Roman"/>
                <w:color w:val="666666"/>
                <w:sz w:val="24"/>
              </w:rPr>
              <w:t>cuddalore</w:t>
            </w:r>
            <w:proofErr w:type="spellEnd"/>
            <w:r w:rsidRPr="00D447B0">
              <w:rPr>
                <w:rFonts w:ascii="Times New Roman" w:eastAsia="Times New Roman" w:hAnsi="Times New Roman" w:cs="Times New Roman"/>
                <w:color w:val="666666"/>
                <w:sz w:val="24"/>
              </w:rPr>
              <w:t xml:space="preserve"> (T.K)</w:t>
            </w:r>
          </w:p>
        </w:tc>
        <w:tc>
          <w:tcPr>
            <w:tcW w:w="999" w:type="dxa"/>
          </w:tcPr>
          <w:p w14:paraId="3010821E" w14:textId="77777777" w:rsidR="00AB74C5" w:rsidRPr="00A3726F" w:rsidRDefault="00AB74C5" w:rsidP="00084DEB">
            <w:pPr>
              <w:spacing w:before="360"/>
              <w:rPr>
                <w:color w:val="043D68"/>
                <w:lang w:val="de-DE"/>
              </w:rPr>
            </w:pPr>
          </w:p>
        </w:tc>
        <w:tc>
          <w:tcPr>
            <w:tcW w:w="3411" w:type="dxa"/>
          </w:tcPr>
          <w:p w14:paraId="045C7452" w14:textId="77777777" w:rsidR="00AB74C5" w:rsidRPr="00A3726F" w:rsidRDefault="00AB74C5" w:rsidP="00084DEB">
            <w:pPr>
              <w:rPr>
                <w:color w:val="043D68"/>
                <w:szCs w:val="20"/>
                <w:lang w:val="de-DE"/>
              </w:rPr>
            </w:pPr>
          </w:p>
        </w:tc>
      </w:tr>
      <w:tr w:rsidR="00676B73" w:rsidRPr="002C4D08" w14:paraId="713EFC6A" w14:textId="77777777" w:rsidTr="00AA51F5">
        <w:trPr>
          <w:trHeight w:val="2340"/>
        </w:trPr>
        <w:tc>
          <w:tcPr>
            <w:tcW w:w="6390" w:type="dxa"/>
            <w:tcBorders>
              <w:top w:val="single" w:sz="4" w:space="0" w:color="043D68" w:themeColor="text2"/>
            </w:tcBorders>
          </w:tcPr>
          <w:p w14:paraId="63305CA8" w14:textId="77777777" w:rsidR="00676B73" w:rsidRPr="00A3726F" w:rsidRDefault="00676B73" w:rsidP="00AB74C5">
            <w:pPr>
              <w:pStyle w:val="Subtitle"/>
              <w:rPr>
                <w:lang w:val="de-DE"/>
              </w:rPr>
            </w:pPr>
          </w:p>
          <w:p w14:paraId="515F8EF8" w14:textId="6FD3BF47" w:rsidR="00676B73" w:rsidRPr="008D15A8" w:rsidRDefault="007021B4" w:rsidP="00AB74C5">
            <w:pPr>
              <w:pStyle w:val="Subtitle"/>
              <w:rPr>
                <w:rFonts w:ascii="Times New Roman" w:hAnsi="Times New Roman" w:cs="Times New Roman"/>
              </w:rPr>
            </w:pPr>
            <w:r w:rsidRPr="008D15A8">
              <w:rPr>
                <w:rFonts w:ascii="Times New Roman" w:hAnsi="Times New Roman" w:cs="Times New Roman"/>
              </w:rPr>
              <w:t>cAREER OBJECTIVE</w:t>
            </w:r>
          </w:p>
          <w:p w14:paraId="59FC962F" w14:textId="7D382A82" w:rsidR="00676B73" w:rsidRPr="002C4D08" w:rsidRDefault="007021B4" w:rsidP="00084DEB">
            <w:r>
              <w:rPr>
                <w:rFonts w:ascii="Times New Roman" w:eastAsia="Times New Roman" w:hAnsi="Times New Roman" w:cs="Times New Roman"/>
                <w:sz w:val="24"/>
              </w:rPr>
              <w:t>To secure a challenging position in a reputable organization to expand my learnings, knowledge, and skills. Secure a responsible career opportunity to fully utilize my training and skills, while making a significant contribution to the success of the company</w:t>
            </w:r>
          </w:p>
          <w:p w14:paraId="4A1A7DF6" w14:textId="77777777" w:rsidR="00676B73" w:rsidRPr="002C4D08" w:rsidRDefault="00676B73" w:rsidP="00084DEB">
            <w:pPr>
              <w:rPr>
                <w:i/>
                <w:iCs/>
                <w:color w:val="043D68"/>
              </w:rPr>
            </w:pPr>
          </w:p>
        </w:tc>
        <w:tc>
          <w:tcPr>
            <w:tcW w:w="999" w:type="dxa"/>
            <w:vMerge w:val="restart"/>
          </w:tcPr>
          <w:p w14:paraId="755F2DFD" w14:textId="0CB00F64" w:rsidR="00676B73" w:rsidRPr="002C4D08" w:rsidRDefault="008D15A8" w:rsidP="00084DEB">
            <w:pPr>
              <w:spacing w:before="360"/>
              <w:rPr>
                <w:color w:val="043D68"/>
              </w:rPr>
            </w:pPr>
            <w:r>
              <w:rPr>
                <w:color w:val="043D68"/>
              </w:rPr>
              <w:t>:</w:t>
            </w:r>
          </w:p>
        </w:tc>
        <w:tc>
          <w:tcPr>
            <w:tcW w:w="3411" w:type="dxa"/>
          </w:tcPr>
          <w:p w14:paraId="5F744B21" w14:textId="6F5A0036" w:rsidR="00676B73" w:rsidRPr="008D15A8" w:rsidRDefault="002135C1" w:rsidP="00676B73">
            <w:pPr>
              <w:pStyle w:val="Subtitl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</w:t>
            </w:r>
          </w:p>
          <w:p w14:paraId="0B731386" w14:textId="6B994743" w:rsidR="00676B73" w:rsidRPr="008D15A8" w:rsidRDefault="00000000" w:rsidP="00676B73">
            <w:pPr>
              <w:pStyle w:val="Subtitle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704474398"/>
                <w:placeholder>
                  <w:docPart w:val="41441F43CF0340E78539D0E1B282AE54"/>
                </w:placeholder>
                <w15:appearance w15:val="hidden"/>
              </w:sdtPr>
              <w:sdtContent/>
            </w:sdt>
          </w:p>
          <w:p w14:paraId="58C0A9AF" w14:textId="11895AC8" w:rsidR="00676B73" w:rsidRPr="008D15A8" w:rsidRDefault="000D0DEB" w:rsidP="0099108A">
            <w:pPr>
              <w:pStyle w:val="Heading3"/>
              <w:rPr>
                <w:rFonts w:ascii="Times New Roman" w:hAnsi="Times New Roman" w:cs="Times New Roman"/>
                <w:sz w:val="24"/>
              </w:rPr>
            </w:pPr>
            <w:r w:rsidRPr="008D15A8">
              <w:rPr>
                <w:rFonts w:ascii="Times New Roman" w:hAnsi="Times New Roman" w:cs="Times New Roman"/>
                <w:sz w:val="24"/>
              </w:rPr>
              <w:t>Kaviyarajaram2003@gmail.com</w:t>
            </w:r>
          </w:p>
          <w:p w14:paraId="723A8CA4" w14:textId="3C525BAF" w:rsidR="0099108A" w:rsidRPr="008D15A8" w:rsidRDefault="000D0DEB" w:rsidP="0099108A">
            <w:pPr>
              <w:pStyle w:val="Heading3"/>
              <w:rPr>
                <w:rFonts w:ascii="Times New Roman" w:hAnsi="Times New Roman" w:cs="Times New Roman"/>
                <w:sz w:val="24"/>
              </w:rPr>
            </w:pPr>
            <w:r w:rsidRPr="008D15A8">
              <w:rPr>
                <w:rFonts w:ascii="Times New Roman" w:hAnsi="Times New Roman" w:cs="Times New Roman"/>
                <w:sz w:val="24"/>
              </w:rPr>
              <w:t>91+ 78100 70579</w:t>
            </w:r>
          </w:p>
          <w:p w14:paraId="4B326943" w14:textId="1EFE142C" w:rsidR="0099108A" w:rsidRPr="008D15A8" w:rsidRDefault="0099108A" w:rsidP="0099108A">
            <w:pPr>
              <w:pStyle w:val="Heading3"/>
              <w:rPr>
                <w:rFonts w:ascii="Times New Roman" w:hAnsi="Times New Roman" w:cs="Times New Roman"/>
                <w:sz w:val="24"/>
              </w:rPr>
            </w:pPr>
          </w:p>
          <w:p w14:paraId="67FD0894" w14:textId="1DF7C9DE" w:rsidR="00676B73" w:rsidRPr="008D15A8" w:rsidRDefault="00676B73" w:rsidP="0099108A">
            <w:pPr>
              <w:pStyle w:val="Heading3"/>
              <w:rPr>
                <w:rFonts w:ascii="Times New Roman" w:hAnsi="Times New Roman" w:cs="Times New Roman"/>
                <w:b/>
                <w:caps/>
              </w:rPr>
            </w:pPr>
          </w:p>
        </w:tc>
      </w:tr>
      <w:tr w:rsidR="00676B73" w:rsidRPr="002C4D08" w14:paraId="6B5B40C1" w14:textId="77777777" w:rsidTr="00351FDF">
        <w:trPr>
          <w:trHeight w:val="9792"/>
        </w:trPr>
        <w:tc>
          <w:tcPr>
            <w:tcW w:w="6390" w:type="dxa"/>
          </w:tcPr>
          <w:p w14:paraId="186668DE" w14:textId="77777777" w:rsidR="00676B73" w:rsidRDefault="00605BCE" w:rsidP="00A3726F">
            <w:pPr>
              <w:pStyle w:val="Subtitle"/>
              <w:spacing w:after="360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60825F5" wp14:editId="41A4F5EE">
                      <wp:extent cx="1609090" cy="0"/>
                      <wp:effectExtent l="0" t="0" r="0" b="0"/>
                      <wp:docPr id="1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00B2310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BD1D7F4" w14:textId="23D27DC8" w:rsidR="00AA51F5" w:rsidRPr="008D15A8" w:rsidRDefault="007021B4" w:rsidP="00AA51F5">
            <w:pPr>
              <w:pStyle w:val="Subtitle"/>
              <w:rPr>
                <w:rFonts w:ascii="Times New Roman" w:hAnsi="Times New Roman" w:cs="Times New Roman"/>
              </w:rPr>
            </w:pPr>
            <w:r w:rsidRPr="008D15A8">
              <w:rPr>
                <w:rFonts w:ascii="Times New Roman" w:hAnsi="Times New Roman" w:cs="Times New Roman"/>
              </w:rPr>
              <w:t>education</w:t>
            </w:r>
          </w:p>
          <w:p w14:paraId="1AAA902B" w14:textId="361B6370" w:rsidR="00676B73" w:rsidRDefault="00676B73" w:rsidP="007021B4">
            <w:pPr>
              <w:pStyle w:val="Heading1"/>
            </w:pPr>
          </w:p>
          <w:p w14:paraId="2C41F054" w14:textId="3FDEF440" w:rsidR="007021B4" w:rsidRDefault="007021B4" w:rsidP="007021B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achelor </w:t>
            </w:r>
            <w:r w:rsidR="00F72729">
              <w:rPr>
                <w:rFonts w:ascii="Times New Roman" w:eastAsia="Times New Roman" w:hAnsi="Times New Roman" w:cs="Times New Roman"/>
                <w:sz w:val="24"/>
              </w:rPr>
              <w:t xml:space="preserve">of Computer Application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in Swami Dayananda College Of Arts And science,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Manjakkudi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(20</w:t>
            </w:r>
            <w:r w:rsidR="00F72729">
              <w:rPr>
                <w:rFonts w:ascii="Times New Roman" w:eastAsia="Times New Roman" w:hAnsi="Times New Roman" w:cs="Times New Roman"/>
                <w:sz w:val="24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</w:rPr>
              <w:t>-20</w:t>
            </w:r>
            <w:r w:rsidR="00F72729">
              <w:rPr>
                <w:rFonts w:ascii="Times New Roman" w:eastAsia="Times New Roman" w:hAnsi="Times New Roman" w:cs="Times New Roman"/>
                <w:sz w:val="24"/>
              </w:rPr>
              <w:t>24</w:t>
            </w:r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  <w:r w:rsidR="00F7272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D0DEB"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  <w:r w:rsidR="00F72729">
              <w:rPr>
                <w:rFonts w:ascii="Times New Roman" w:eastAsia="Times New Roman" w:hAnsi="Times New Roman" w:cs="Times New Roman"/>
                <w:sz w:val="24"/>
              </w:rPr>
              <w:t>86%(pursuing)</w:t>
            </w:r>
          </w:p>
          <w:p w14:paraId="011AE5A6" w14:textId="77777777" w:rsidR="00F72729" w:rsidRDefault="00F72729" w:rsidP="007021B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EC3CA7D" w14:textId="1D5AE678" w:rsidR="00F72729" w:rsidRDefault="007021B4" w:rsidP="007021B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Class 12 </w:t>
            </w:r>
            <w:r w:rsidR="00F72729">
              <w:rPr>
                <w:rFonts w:ascii="Times New Roman" w:eastAsia="Times New Roman" w:hAnsi="Times New Roman" w:cs="Times New Roman"/>
                <w:sz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72729">
              <w:rPr>
                <w:rFonts w:ascii="Times New Roman" w:eastAsia="Times New Roman" w:hAnsi="Times New Roman" w:cs="Times New Roman"/>
                <w:sz w:val="24"/>
              </w:rPr>
              <w:t>Christ the king girls matric</w:t>
            </w:r>
            <w:r w:rsidRPr="00D447B0">
              <w:rPr>
                <w:rFonts w:ascii="Times New Roman" w:eastAsia="Times New Roman" w:hAnsi="Times New Roman" w:cs="Times New Roman"/>
                <w:sz w:val="24"/>
              </w:rPr>
              <w:t xml:space="preserve"> higher Secondary school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D447B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Kumbakonam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957B10">
              <w:rPr>
                <w:rFonts w:ascii="Times New Roman" w:eastAsia="Times New Roman" w:hAnsi="Times New Roman" w:cs="Times New Roman"/>
                <w:sz w:val="24"/>
              </w:rPr>
              <w:t xml:space="preserve"> – 82%</w:t>
            </w:r>
          </w:p>
          <w:p w14:paraId="1684CAA3" w14:textId="77777777" w:rsidR="00F72729" w:rsidRDefault="00F72729" w:rsidP="007021B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C51D8A9" w14:textId="3D0F13ED" w:rsidR="007021B4" w:rsidRPr="00F72729" w:rsidRDefault="007021B4" w:rsidP="007021B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Class 10 - </w:t>
            </w:r>
            <w:r w:rsidRPr="00D447B0">
              <w:rPr>
                <w:rFonts w:ascii="Times New Roman" w:eastAsia="Times New Roman" w:hAnsi="Times New Roman" w:cs="Times New Roman"/>
                <w:sz w:val="24"/>
              </w:rPr>
              <w:t>A</w:t>
            </w:r>
            <w:r w:rsidR="00F72729">
              <w:rPr>
                <w:rFonts w:ascii="Times New Roman" w:eastAsia="Times New Roman" w:hAnsi="Times New Roman" w:cs="Times New Roman"/>
                <w:sz w:val="24"/>
              </w:rPr>
              <w:t>JC</w:t>
            </w:r>
            <w:r w:rsidRPr="00D447B0">
              <w:rPr>
                <w:rFonts w:ascii="Times New Roman" w:eastAsia="Times New Roman" w:hAnsi="Times New Roman" w:cs="Times New Roman"/>
                <w:sz w:val="24"/>
              </w:rPr>
              <w:t xml:space="preserve"> English school (CBSE) 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D447B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Kumbakonam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957B10">
              <w:rPr>
                <w:rFonts w:ascii="Times New Roman" w:eastAsia="Times New Roman" w:hAnsi="Times New Roman" w:cs="Times New Roman"/>
                <w:sz w:val="24"/>
              </w:rPr>
              <w:t xml:space="preserve"> – 71% </w:t>
            </w:r>
          </w:p>
          <w:p w14:paraId="1C696EE2" w14:textId="77777777" w:rsidR="00351FDF" w:rsidRPr="00A3726F" w:rsidRDefault="00351FDF" w:rsidP="00A3726F"/>
          <w:p w14:paraId="13CF937E" w14:textId="77777777" w:rsidR="00A3726F" w:rsidRDefault="00A3726F" w:rsidP="00351FDF">
            <w:pPr>
              <w:pStyle w:val="Heading1"/>
            </w:pPr>
          </w:p>
          <w:p w14:paraId="7416076E" w14:textId="01A3C2E0" w:rsidR="00957B10" w:rsidRPr="008D15A8" w:rsidRDefault="00957B10" w:rsidP="00957B10">
            <w:pPr>
              <w:pStyle w:val="Heading1"/>
              <w:rPr>
                <w:rFonts w:ascii="Times New Roman" w:hAnsi="Times New Roman" w:cs="Times New Roman"/>
              </w:rPr>
            </w:pPr>
            <w:r w:rsidRPr="008D15A8">
              <w:rPr>
                <w:rFonts w:ascii="Times New Roman" w:hAnsi="Times New Roman" w:cs="Times New Roman"/>
              </w:rPr>
              <w:t>certificatioin:</w:t>
            </w:r>
            <w:r w:rsidRPr="008D15A8"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</w:p>
          <w:p w14:paraId="0C27EA18" w14:textId="77777777" w:rsidR="00957B10" w:rsidRPr="008D15A8" w:rsidRDefault="00957B10" w:rsidP="008D15A8">
            <w:pPr>
              <w:pStyle w:val="ListParagraph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Times New Roman" w:eastAsia="Times New Roman" w:hAnsi="Times New Roman" w:cs="Times New Roman"/>
                <w:sz w:val="24"/>
              </w:rPr>
            </w:pPr>
            <w:r w:rsidRPr="008D15A8">
              <w:rPr>
                <w:rFonts w:ascii="Times New Roman" w:eastAsia="Times New Roman" w:hAnsi="Times New Roman" w:cs="Times New Roman"/>
                <w:sz w:val="24"/>
              </w:rPr>
              <w:t>Diploma in computer application</w:t>
            </w:r>
          </w:p>
          <w:p w14:paraId="168851BC" w14:textId="724C5A2E" w:rsidR="00351FDF" w:rsidRDefault="00957B10" w:rsidP="008D15A8">
            <w:pPr>
              <w:pStyle w:val="ListParagraph"/>
              <w:numPr>
                <w:ilvl w:val="0"/>
                <w:numId w:val="27"/>
              </w:numPr>
            </w:pPr>
            <w:r w:rsidRPr="008D15A8">
              <w:rPr>
                <w:rFonts w:ascii="Times New Roman" w:eastAsia="Times New Roman" w:hAnsi="Times New Roman" w:cs="Times New Roman"/>
                <w:sz w:val="24"/>
              </w:rPr>
              <w:t>Typewriting English Junior</w:t>
            </w:r>
          </w:p>
          <w:p w14:paraId="06B44E33" w14:textId="77777777" w:rsidR="00351FDF" w:rsidRDefault="00351FDF" w:rsidP="00351FDF"/>
          <w:p w14:paraId="4E28B725" w14:textId="77777777" w:rsidR="00351FDF" w:rsidRDefault="00351FDF" w:rsidP="00351FDF"/>
          <w:p w14:paraId="01763BB0" w14:textId="2FDC6EB5" w:rsidR="00957B10" w:rsidRPr="008D15A8" w:rsidRDefault="00957B10" w:rsidP="00957B10">
            <w:pPr>
              <w:pStyle w:val="Heading1"/>
              <w:rPr>
                <w:rFonts w:ascii="Times New Roman" w:hAnsi="Times New Roman" w:cs="Times New Roman"/>
                <w:sz w:val="22"/>
                <w:szCs w:val="22"/>
              </w:rPr>
            </w:pPr>
            <w:r w:rsidRPr="008D15A8">
              <w:rPr>
                <w:rFonts w:ascii="Times New Roman" w:hAnsi="Times New Roman" w:cs="Times New Roman"/>
                <w:sz w:val="22"/>
                <w:szCs w:val="22"/>
              </w:rPr>
              <w:t>technical skills:</w:t>
            </w:r>
          </w:p>
          <w:p w14:paraId="4AFE765B" w14:textId="77777777" w:rsidR="00957B10" w:rsidRPr="008D15A8" w:rsidRDefault="00957B10" w:rsidP="00957B1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083BD74" w14:textId="77777777" w:rsidR="000D0DEB" w:rsidRPr="008D15A8" w:rsidRDefault="00957B10" w:rsidP="008D15A8">
            <w:pPr>
              <w:pStyle w:val="Heading2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15A8">
              <w:rPr>
                <w:rFonts w:ascii="Times New Roman" w:hAnsi="Times New Roman" w:cs="Times New Roman"/>
                <w:sz w:val="24"/>
                <w:szCs w:val="24"/>
              </w:rPr>
              <w:t>Micro</w:t>
            </w:r>
            <w:r w:rsidR="000D0DEB" w:rsidRPr="008D15A8">
              <w:rPr>
                <w:rFonts w:ascii="Times New Roman" w:hAnsi="Times New Roman" w:cs="Times New Roman"/>
                <w:sz w:val="24"/>
                <w:szCs w:val="24"/>
              </w:rPr>
              <w:t>soft Office</w:t>
            </w:r>
          </w:p>
          <w:p w14:paraId="7221CD81" w14:textId="15D5CBAC" w:rsidR="000D0DEB" w:rsidRPr="008D15A8" w:rsidRDefault="000D0DEB" w:rsidP="008D15A8">
            <w:pPr>
              <w:pStyle w:val="Heading2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15A8">
              <w:rPr>
                <w:rFonts w:ascii="Times New Roman" w:hAnsi="Times New Roman" w:cs="Times New Roman"/>
                <w:sz w:val="24"/>
                <w:szCs w:val="24"/>
              </w:rPr>
              <w:t>Programming in C, C++, Java (Basics)</w:t>
            </w:r>
          </w:p>
          <w:p w14:paraId="1EBA8898" w14:textId="0915FF3E" w:rsidR="000D0DEB" w:rsidRPr="008D15A8" w:rsidRDefault="000D0DEB" w:rsidP="008D15A8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</w:rPr>
            </w:pPr>
            <w:r w:rsidRPr="008D15A8">
              <w:rPr>
                <w:rFonts w:ascii="Times New Roman" w:hAnsi="Times New Roman" w:cs="Times New Roman"/>
                <w:sz w:val="24"/>
              </w:rPr>
              <w:t>Database</w:t>
            </w:r>
          </w:p>
          <w:p w14:paraId="21895F52" w14:textId="71EF9C34" w:rsidR="00351FDF" w:rsidRPr="008D15A8" w:rsidRDefault="00351FDF" w:rsidP="008D15A8">
            <w:pPr>
              <w:pStyle w:val="Heading2"/>
              <w:ind w:firstLine="60"/>
              <w:rPr>
                <w:i/>
                <w:sz w:val="24"/>
                <w:szCs w:val="24"/>
              </w:rPr>
            </w:pPr>
          </w:p>
          <w:p w14:paraId="2E1AA25C" w14:textId="63EA3A84" w:rsidR="00351FDF" w:rsidRPr="00676B73" w:rsidRDefault="00351FDF" w:rsidP="00351FDF">
            <w:pPr>
              <w:rPr>
                <w:color w:val="043D68"/>
              </w:rPr>
            </w:pPr>
          </w:p>
        </w:tc>
        <w:tc>
          <w:tcPr>
            <w:tcW w:w="999" w:type="dxa"/>
            <w:vMerge/>
          </w:tcPr>
          <w:p w14:paraId="4ED36788" w14:textId="77777777" w:rsidR="00676B73" w:rsidRPr="002C4D08" w:rsidRDefault="00676B73" w:rsidP="00084DEB">
            <w:pPr>
              <w:rPr>
                <w:color w:val="043D68"/>
              </w:rPr>
            </w:pPr>
          </w:p>
        </w:tc>
        <w:tc>
          <w:tcPr>
            <w:tcW w:w="3411" w:type="dxa"/>
          </w:tcPr>
          <w:p w14:paraId="1F37AA85" w14:textId="77777777" w:rsidR="00676B73" w:rsidRPr="008D15A8" w:rsidRDefault="00605BCE" w:rsidP="00A3726F">
            <w:pPr>
              <w:pStyle w:val="Subtitle"/>
              <w:spacing w:after="360"/>
              <w:rPr>
                <w:rFonts w:ascii="Times New Roman" w:hAnsi="Times New Roman" w:cs="Times New Roman"/>
              </w:rPr>
            </w:pPr>
            <w:r w:rsidRPr="008D15A8">
              <w:rPr>
                <w:rFonts w:ascii="Times New Roman" w:hAnsi="Times New Roman" w:cs="Times New Roman"/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07B81B3" wp14:editId="4D2BB2DA">
                      <wp:extent cx="1609090" cy="0"/>
                      <wp:effectExtent l="0" t="0" r="0" b="0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8FC8921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20F8E64" w14:textId="0648790D" w:rsidR="00351FDF" w:rsidRPr="008D15A8" w:rsidRDefault="008D15A8" w:rsidP="008D15A8">
            <w:pPr>
              <w:pStyle w:val="Subtitle"/>
              <w:rPr>
                <w:rFonts w:ascii="Times New Roman" w:hAnsi="Times New Roman" w:cs="Times New Roman"/>
              </w:rPr>
            </w:pPr>
            <w:r w:rsidRPr="008D15A8">
              <w:rPr>
                <w:rFonts w:ascii="Times New Roman" w:hAnsi="Times New Roman" w:cs="Times New Roman"/>
              </w:rPr>
              <w:t>language</w:t>
            </w:r>
          </w:p>
          <w:p w14:paraId="3CEAD28D" w14:textId="77777777" w:rsidR="008D15A8" w:rsidRPr="008D15A8" w:rsidRDefault="008D15A8" w:rsidP="008D15A8">
            <w:pPr>
              <w:rPr>
                <w:rFonts w:ascii="Times New Roman" w:hAnsi="Times New Roman" w:cs="Times New Roman"/>
              </w:rPr>
            </w:pPr>
          </w:p>
          <w:p w14:paraId="702EE9F4" w14:textId="6927F4E5" w:rsidR="008D15A8" w:rsidRPr="008D15A8" w:rsidRDefault="008D15A8" w:rsidP="008D15A8">
            <w:pPr>
              <w:pStyle w:val="ListParagraph"/>
              <w:numPr>
                <w:ilvl w:val="0"/>
                <w:numId w:val="23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D15A8">
              <w:rPr>
                <w:rFonts w:ascii="Times New Roman" w:hAnsi="Times New Roman" w:cs="Times New Roman"/>
                <w:sz w:val="24"/>
              </w:rPr>
              <w:t>Tamil</w:t>
            </w:r>
          </w:p>
          <w:p w14:paraId="62EF7304" w14:textId="77777777" w:rsidR="008D15A8" w:rsidRPr="008D15A8" w:rsidRDefault="008D15A8" w:rsidP="008D15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39C92A3D" w14:textId="6528CC06" w:rsidR="008D15A8" w:rsidRPr="008D15A8" w:rsidRDefault="008D15A8" w:rsidP="008D15A8">
            <w:pPr>
              <w:pStyle w:val="ListParagraph"/>
              <w:numPr>
                <w:ilvl w:val="0"/>
                <w:numId w:val="23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D15A8">
              <w:rPr>
                <w:rFonts w:ascii="Times New Roman" w:hAnsi="Times New Roman" w:cs="Times New Roman"/>
                <w:sz w:val="24"/>
              </w:rPr>
              <w:t>English</w:t>
            </w:r>
          </w:p>
          <w:p w14:paraId="49D6552A" w14:textId="77777777" w:rsidR="00351FDF" w:rsidRPr="008D15A8" w:rsidRDefault="00351FDF" w:rsidP="008D15A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69AF3D33" w14:textId="1E41AEEE" w:rsidR="00351FDF" w:rsidRPr="008D15A8" w:rsidRDefault="00351FDF" w:rsidP="007C7FE8">
            <w:pPr>
              <w:pStyle w:val="Subtitle"/>
              <w:rPr>
                <w:rFonts w:ascii="Times New Roman" w:hAnsi="Times New Roman" w:cs="Times New Roman"/>
              </w:rPr>
            </w:pPr>
            <w:r w:rsidRPr="008D15A8">
              <w:rPr>
                <w:rFonts w:ascii="Times New Roman" w:hAnsi="Times New Roman" w:cs="Times New Roman"/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07934BB" wp14:editId="64E8B41C">
                      <wp:extent cx="1609090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EC7C90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5C6210A" w14:textId="1814514E" w:rsidR="008D15A8" w:rsidRPr="008D15A8" w:rsidRDefault="008D15A8" w:rsidP="008D15A8">
            <w:pPr>
              <w:pStyle w:val="Subtitle"/>
              <w:rPr>
                <w:rFonts w:ascii="Times New Roman" w:hAnsi="Times New Roman" w:cs="Times New Roman"/>
              </w:rPr>
            </w:pPr>
            <w:r w:rsidRPr="008D15A8">
              <w:rPr>
                <w:rFonts w:ascii="Times New Roman" w:hAnsi="Times New Roman" w:cs="Times New Roman"/>
              </w:rPr>
              <w:t>declaration:</w:t>
            </w:r>
          </w:p>
          <w:p w14:paraId="69BC7EBF" w14:textId="77777777" w:rsidR="008D15A8" w:rsidRPr="008D15A8" w:rsidRDefault="008D15A8" w:rsidP="008D15A8">
            <w:pPr>
              <w:rPr>
                <w:rFonts w:ascii="Times New Roman" w:hAnsi="Times New Roman" w:cs="Times New Roman"/>
              </w:rPr>
            </w:pPr>
          </w:p>
          <w:p w14:paraId="2CEE6EFA" w14:textId="77777777" w:rsidR="008D15A8" w:rsidRPr="008D15A8" w:rsidRDefault="008D15A8" w:rsidP="008D15A8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D15A8">
              <w:rPr>
                <w:rFonts w:ascii="Times New Roman" w:eastAsia="Times New Roman" w:hAnsi="Times New Roman" w:cs="Times New Roman"/>
                <w:sz w:val="24"/>
              </w:rPr>
              <w:t>All the above information is true and correct to the best of my knowledge and belief.</w:t>
            </w:r>
          </w:p>
          <w:p w14:paraId="4DE5708A" w14:textId="260981D2" w:rsidR="00351FDF" w:rsidRPr="008D15A8" w:rsidRDefault="00351FDF" w:rsidP="00136B3E">
            <w:pPr>
              <w:rPr>
                <w:rFonts w:ascii="Times New Roman" w:hAnsi="Times New Roman" w:cs="Times New Roman"/>
              </w:rPr>
            </w:pPr>
          </w:p>
          <w:p w14:paraId="0C0E6AD7" w14:textId="77777777" w:rsidR="00676B73" w:rsidRPr="008D15A8" w:rsidRDefault="00676B73" w:rsidP="00351FDF">
            <w:pPr>
              <w:rPr>
                <w:rFonts w:ascii="Times New Roman" w:hAnsi="Times New Roman" w:cs="Times New Roman"/>
              </w:rPr>
            </w:pPr>
          </w:p>
          <w:p w14:paraId="20257BF8" w14:textId="77777777" w:rsidR="00351FDF" w:rsidRPr="008D15A8" w:rsidRDefault="00E91344" w:rsidP="00A3726F">
            <w:pPr>
              <w:pStyle w:val="Subtitle"/>
              <w:rPr>
                <w:rFonts w:ascii="Times New Roman" w:hAnsi="Times New Roman" w:cs="Times New Roman"/>
              </w:rPr>
            </w:pPr>
            <w:r w:rsidRPr="008D15A8">
              <w:rPr>
                <w:rFonts w:ascii="Times New Roman" w:hAnsi="Times New Roman" w:cs="Times New Roman"/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E528FA1" wp14:editId="505CFE2F">
                      <wp:extent cx="1609090" cy="0"/>
                      <wp:effectExtent l="0" t="0" r="0" b="0"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83E26E3" id="Straight Connector 4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911A5F8" w14:textId="77777777" w:rsidR="00351FDF" w:rsidRPr="008D15A8" w:rsidRDefault="00351FDF" w:rsidP="00351FDF">
            <w:pPr>
              <w:rPr>
                <w:rFonts w:ascii="Times New Roman" w:hAnsi="Times New Roman" w:cs="Times New Roman"/>
              </w:rPr>
            </w:pPr>
          </w:p>
          <w:p w14:paraId="151902DF" w14:textId="1C0FB1D7" w:rsidR="00351FDF" w:rsidRPr="008D15A8" w:rsidRDefault="00351FDF" w:rsidP="00351FDF">
            <w:pPr>
              <w:pStyle w:val="Subtitle"/>
              <w:rPr>
                <w:rFonts w:ascii="Times New Roman" w:hAnsi="Times New Roman" w:cs="Times New Roman"/>
              </w:rPr>
            </w:pPr>
          </w:p>
          <w:p w14:paraId="117EAF25" w14:textId="77777777" w:rsidR="00351FDF" w:rsidRPr="002135C1" w:rsidRDefault="008D15A8" w:rsidP="00A3726F">
            <w:pPr>
              <w:pStyle w:val="Heading3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135C1">
              <w:rPr>
                <w:rFonts w:ascii="Times New Roman" w:hAnsi="Times New Roman" w:cs="Times New Roman"/>
                <w:b/>
                <w:bCs/>
                <w:sz w:val="24"/>
              </w:rPr>
              <w:t>Date:</w:t>
            </w:r>
          </w:p>
          <w:p w14:paraId="79D47FDE" w14:textId="77777777" w:rsidR="008D15A8" w:rsidRPr="002135C1" w:rsidRDefault="008D15A8" w:rsidP="008D15A8">
            <w:pPr>
              <w:rPr>
                <w:rFonts w:ascii="Times New Roman" w:hAnsi="Times New Roman" w:cs="Times New Roman"/>
                <w:sz w:val="24"/>
                <w:lang w:val="it-IT"/>
              </w:rPr>
            </w:pPr>
          </w:p>
          <w:p w14:paraId="248F1DDB" w14:textId="77777777" w:rsidR="008D15A8" w:rsidRPr="002135C1" w:rsidRDefault="008D15A8" w:rsidP="008D15A8">
            <w:pPr>
              <w:rPr>
                <w:rFonts w:ascii="Times New Roman" w:hAnsi="Times New Roman" w:cs="Times New Roman"/>
                <w:sz w:val="24"/>
                <w:lang w:val="it-IT"/>
              </w:rPr>
            </w:pPr>
          </w:p>
          <w:p w14:paraId="327FC953" w14:textId="594B39FE" w:rsidR="008D15A8" w:rsidRPr="008D15A8" w:rsidRDefault="008D15A8" w:rsidP="008D15A8">
            <w:pPr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2135C1">
              <w:rPr>
                <w:rFonts w:ascii="Times New Roman" w:hAnsi="Times New Roman" w:cs="Times New Roman"/>
                <w:b/>
                <w:bCs/>
                <w:sz w:val="24"/>
                <w:lang w:val="it-IT"/>
              </w:rPr>
              <w:t>Place:</w:t>
            </w:r>
          </w:p>
        </w:tc>
      </w:tr>
    </w:tbl>
    <w:p w14:paraId="26D01085" w14:textId="77777777" w:rsidR="00871DB8" w:rsidRPr="002C4D08" w:rsidRDefault="00871DB8" w:rsidP="006D0785">
      <w:pPr>
        <w:rPr>
          <w:color w:val="043D68"/>
        </w:rPr>
      </w:pPr>
    </w:p>
    <w:sectPr w:rsidR="00871DB8" w:rsidRPr="002C4D08" w:rsidSect="00AB74C5">
      <w:pgSz w:w="12240" w:h="15840" w:code="1"/>
      <w:pgMar w:top="72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15B7B" w14:textId="77777777" w:rsidR="00027509" w:rsidRDefault="00027509" w:rsidP="00AA35A8">
      <w:pPr>
        <w:spacing w:line="240" w:lineRule="auto"/>
      </w:pPr>
      <w:r>
        <w:separator/>
      </w:r>
    </w:p>
  </w:endnote>
  <w:endnote w:type="continuationSeparator" w:id="0">
    <w:p w14:paraId="1CD8CAED" w14:textId="77777777" w:rsidR="00027509" w:rsidRDefault="00027509" w:rsidP="00AA35A8">
      <w:pPr>
        <w:spacing w:line="240" w:lineRule="auto"/>
      </w:pPr>
      <w:r>
        <w:continuationSeparator/>
      </w:r>
    </w:p>
  </w:endnote>
  <w:endnote w:type="continuationNotice" w:id="1">
    <w:p w14:paraId="0CCD7237" w14:textId="77777777" w:rsidR="00027509" w:rsidRDefault="0002750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10DCA" w14:textId="77777777" w:rsidR="00027509" w:rsidRDefault="00027509" w:rsidP="00AA35A8">
      <w:pPr>
        <w:spacing w:line="240" w:lineRule="auto"/>
      </w:pPr>
      <w:r>
        <w:separator/>
      </w:r>
    </w:p>
  </w:footnote>
  <w:footnote w:type="continuationSeparator" w:id="0">
    <w:p w14:paraId="3A7AF262" w14:textId="77777777" w:rsidR="00027509" w:rsidRDefault="00027509" w:rsidP="00AA35A8">
      <w:pPr>
        <w:spacing w:line="240" w:lineRule="auto"/>
      </w:pPr>
      <w:r>
        <w:continuationSeparator/>
      </w:r>
    </w:p>
  </w:footnote>
  <w:footnote w:type="continuationNotice" w:id="1">
    <w:p w14:paraId="47224DAC" w14:textId="77777777" w:rsidR="00027509" w:rsidRDefault="00027509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2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253" type="#_x0000_t75" style="width:13.8pt;height:13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763024"/>
    <w:multiLevelType w:val="multilevel"/>
    <w:tmpl w:val="D6FC3F8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69763B0"/>
    <w:multiLevelType w:val="multilevel"/>
    <w:tmpl w:val="19DED52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57E7A8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9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2F7C4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137E0B"/>
    <w:multiLevelType w:val="multilevel"/>
    <w:tmpl w:val="205AA8C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F9B41F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399132032">
    <w:abstractNumId w:val="11"/>
  </w:num>
  <w:num w:numId="2" w16cid:durableId="1633823338">
    <w:abstractNumId w:val="22"/>
  </w:num>
  <w:num w:numId="3" w16cid:durableId="1835339782">
    <w:abstractNumId w:val="15"/>
  </w:num>
  <w:num w:numId="4" w16cid:durableId="879703970">
    <w:abstractNumId w:val="16"/>
  </w:num>
  <w:num w:numId="5" w16cid:durableId="27066385">
    <w:abstractNumId w:val="20"/>
  </w:num>
  <w:num w:numId="6" w16cid:durableId="629288324">
    <w:abstractNumId w:val="17"/>
  </w:num>
  <w:num w:numId="7" w16cid:durableId="2102947809">
    <w:abstractNumId w:val="19"/>
  </w:num>
  <w:num w:numId="8" w16cid:durableId="1044523296">
    <w:abstractNumId w:val="18"/>
  </w:num>
  <w:num w:numId="9" w16cid:durableId="1226068447">
    <w:abstractNumId w:val="9"/>
  </w:num>
  <w:num w:numId="10" w16cid:durableId="1908611441">
    <w:abstractNumId w:val="8"/>
  </w:num>
  <w:num w:numId="11" w16cid:durableId="723453831">
    <w:abstractNumId w:val="7"/>
  </w:num>
  <w:num w:numId="12" w16cid:durableId="1210919786">
    <w:abstractNumId w:val="6"/>
  </w:num>
  <w:num w:numId="13" w16cid:durableId="1539395125">
    <w:abstractNumId w:val="5"/>
  </w:num>
  <w:num w:numId="14" w16cid:durableId="2055811753">
    <w:abstractNumId w:val="4"/>
  </w:num>
  <w:num w:numId="15" w16cid:durableId="412435372">
    <w:abstractNumId w:val="3"/>
  </w:num>
  <w:num w:numId="16" w16cid:durableId="890309760">
    <w:abstractNumId w:val="2"/>
  </w:num>
  <w:num w:numId="17" w16cid:durableId="1899396542">
    <w:abstractNumId w:val="1"/>
  </w:num>
  <w:num w:numId="18" w16cid:durableId="1644507620">
    <w:abstractNumId w:val="0"/>
  </w:num>
  <w:num w:numId="19" w16cid:durableId="1239092630">
    <w:abstractNumId w:val="10"/>
  </w:num>
  <w:num w:numId="20" w16cid:durableId="513885242">
    <w:abstractNumId w:val="9"/>
  </w:num>
  <w:num w:numId="21" w16cid:durableId="1198086357">
    <w:abstractNumId w:val="10"/>
  </w:num>
  <w:num w:numId="22" w16cid:durableId="1775858582">
    <w:abstractNumId w:val="14"/>
  </w:num>
  <w:num w:numId="23" w16cid:durableId="2132283491">
    <w:abstractNumId w:val="12"/>
  </w:num>
  <w:num w:numId="24" w16cid:durableId="143738680">
    <w:abstractNumId w:val="21"/>
  </w:num>
  <w:num w:numId="25" w16cid:durableId="1190875932">
    <w:abstractNumId w:val="23"/>
  </w:num>
  <w:num w:numId="26" w16cid:durableId="1618639856">
    <w:abstractNumId w:val="24"/>
  </w:num>
  <w:num w:numId="27" w16cid:durableId="6087050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/>
  <w:attachedTemplate r:id="rId1"/>
  <w:stylePaneSortMethod w:val="0000"/>
  <w:defaultTabStop w:val="720"/>
  <w:characterSpacingControl w:val="doNotCompress"/>
  <w:hdrShapeDefaults>
    <o:shapedefaults v:ext="edit" spidmax="2050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E4"/>
    <w:rsid w:val="0000752A"/>
    <w:rsid w:val="00016465"/>
    <w:rsid w:val="00027509"/>
    <w:rsid w:val="00033263"/>
    <w:rsid w:val="000334C1"/>
    <w:rsid w:val="000767C7"/>
    <w:rsid w:val="000873F6"/>
    <w:rsid w:val="000B286F"/>
    <w:rsid w:val="000C2B44"/>
    <w:rsid w:val="000D0DEB"/>
    <w:rsid w:val="000D134B"/>
    <w:rsid w:val="000F039F"/>
    <w:rsid w:val="0010041D"/>
    <w:rsid w:val="001125D5"/>
    <w:rsid w:val="00124ED6"/>
    <w:rsid w:val="00136B3E"/>
    <w:rsid w:val="00153576"/>
    <w:rsid w:val="00167789"/>
    <w:rsid w:val="00194704"/>
    <w:rsid w:val="001B160B"/>
    <w:rsid w:val="001D477D"/>
    <w:rsid w:val="001D76FA"/>
    <w:rsid w:val="001E6CE4"/>
    <w:rsid w:val="001F2C20"/>
    <w:rsid w:val="00203213"/>
    <w:rsid w:val="002135C1"/>
    <w:rsid w:val="002236D5"/>
    <w:rsid w:val="00243756"/>
    <w:rsid w:val="0027193E"/>
    <w:rsid w:val="00284246"/>
    <w:rsid w:val="002966D6"/>
    <w:rsid w:val="002A3201"/>
    <w:rsid w:val="002A7891"/>
    <w:rsid w:val="002B51DB"/>
    <w:rsid w:val="002C4D08"/>
    <w:rsid w:val="002C4E0C"/>
    <w:rsid w:val="002C774A"/>
    <w:rsid w:val="002C7C6F"/>
    <w:rsid w:val="002E7306"/>
    <w:rsid w:val="00331DCE"/>
    <w:rsid w:val="00334FEA"/>
    <w:rsid w:val="00351FDF"/>
    <w:rsid w:val="00352A17"/>
    <w:rsid w:val="00357E3C"/>
    <w:rsid w:val="003877F8"/>
    <w:rsid w:val="00391BEA"/>
    <w:rsid w:val="003965A9"/>
    <w:rsid w:val="003B4AEF"/>
    <w:rsid w:val="003B7F92"/>
    <w:rsid w:val="003E2525"/>
    <w:rsid w:val="00415CF3"/>
    <w:rsid w:val="00435BA1"/>
    <w:rsid w:val="00447CA5"/>
    <w:rsid w:val="00453A7B"/>
    <w:rsid w:val="00457ADE"/>
    <w:rsid w:val="00464B92"/>
    <w:rsid w:val="004860D9"/>
    <w:rsid w:val="00490600"/>
    <w:rsid w:val="004909EF"/>
    <w:rsid w:val="004936B2"/>
    <w:rsid w:val="004A1426"/>
    <w:rsid w:val="004A28EA"/>
    <w:rsid w:val="004C1032"/>
    <w:rsid w:val="00504E47"/>
    <w:rsid w:val="00524297"/>
    <w:rsid w:val="00537559"/>
    <w:rsid w:val="00574DB0"/>
    <w:rsid w:val="005A1C94"/>
    <w:rsid w:val="005A6F8D"/>
    <w:rsid w:val="005B4861"/>
    <w:rsid w:val="005E0FB7"/>
    <w:rsid w:val="005F5EF3"/>
    <w:rsid w:val="00605BCE"/>
    <w:rsid w:val="00626B3C"/>
    <w:rsid w:val="00643F4B"/>
    <w:rsid w:val="00676B73"/>
    <w:rsid w:val="0069541B"/>
    <w:rsid w:val="006A1E18"/>
    <w:rsid w:val="006A37C0"/>
    <w:rsid w:val="006C7F5A"/>
    <w:rsid w:val="006D0785"/>
    <w:rsid w:val="007021B4"/>
    <w:rsid w:val="00746B0A"/>
    <w:rsid w:val="00752A04"/>
    <w:rsid w:val="0077153E"/>
    <w:rsid w:val="0079001A"/>
    <w:rsid w:val="00791376"/>
    <w:rsid w:val="00791C5D"/>
    <w:rsid w:val="007B4FF4"/>
    <w:rsid w:val="007C7FE8"/>
    <w:rsid w:val="007D7F15"/>
    <w:rsid w:val="007E47A0"/>
    <w:rsid w:val="00822AAD"/>
    <w:rsid w:val="00831977"/>
    <w:rsid w:val="00865D5F"/>
    <w:rsid w:val="00871DB8"/>
    <w:rsid w:val="00887E05"/>
    <w:rsid w:val="008A171A"/>
    <w:rsid w:val="008A32A5"/>
    <w:rsid w:val="008C6FDE"/>
    <w:rsid w:val="008D15A8"/>
    <w:rsid w:val="008F180B"/>
    <w:rsid w:val="008F48B9"/>
    <w:rsid w:val="008F6BC6"/>
    <w:rsid w:val="009049BC"/>
    <w:rsid w:val="00916960"/>
    <w:rsid w:val="00917064"/>
    <w:rsid w:val="009230A7"/>
    <w:rsid w:val="0094162F"/>
    <w:rsid w:val="009505A7"/>
    <w:rsid w:val="0095501D"/>
    <w:rsid w:val="00956B80"/>
    <w:rsid w:val="00957B10"/>
    <w:rsid w:val="0096304F"/>
    <w:rsid w:val="0099108A"/>
    <w:rsid w:val="009A7F3F"/>
    <w:rsid w:val="009D646A"/>
    <w:rsid w:val="00A20EF6"/>
    <w:rsid w:val="00A3726F"/>
    <w:rsid w:val="00A379B4"/>
    <w:rsid w:val="00A4248D"/>
    <w:rsid w:val="00A633B0"/>
    <w:rsid w:val="00A718B6"/>
    <w:rsid w:val="00A9291E"/>
    <w:rsid w:val="00AA1166"/>
    <w:rsid w:val="00AA35A8"/>
    <w:rsid w:val="00AA51F5"/>
    <w:rsid w:val="00AA530F"/>
    <w:rsid w:val="00AB74C5"/>
    <w:rsid w:val="00AE562D"/>
    <w:rsid w:val="00AE7533"/>
    <w:rsid w:val="00B20F64"/>
    <w:rsid w:val="00B42685"/>
    <w:rsid w:val="00B45879"/>
    <w:rsid w:val="00B535AD"/>
    <w:rsid w:val="00B75292"/>
    <w:rsid w:val="00B8453F"/>
    <w:rsid w:val="00B85473"/>
    <w:rsid w:val="00BE5968"/>
    <w:rsid w:val="00BF7216"/>
    <w:rsid w:val="00C272EB"/>
    <w:rsid w:val="00C62E97"/>
    <w:rsid w:val="00C81645"/>
    <w:rsid w:val="00CA61BE"/>
    <w:rsid w:val="00CB3E40"/>
    <w:rsid w:val="00CF22B3"/>
    <w:rsid w:val="00D00CD9"/>
    <w:rsid w:val="00D15AAE"/>
    <w:rsid w:val="00D22971"/>
    <w:rsid w:val="00D60B19"/>
    <w:rsid w:val="00D86385"/>
    <w:rsid w:val="00D95726"/>
    <w:rsid w:val="00DA4B7F"/>
    <w:rsid w:val="00DB472D"/>
    <w:rsid w:val="00DD6ECC"/>
    <w:rsid w:val="00DE5F88"/>
    <w:rsid w:val="00DF2298"/>
    <w:rsid w:val="00E067BA"/>
    <w:rsid w:val="00E07C52"/>
    <w:rsid w:val="00E26F2A"/>
    <w:rsid w:val="00E360EA"/>
    <w:rsid w:val="00E547A9"/>
    <w:rsid w:val="00E570A5"/>
    <w:rsid w:val="00E77096"/>
    <w:rsid w:val="00E91344"/>
    <w:rsid w:val="00EB20A4"/>
    <w:rsid w:val="00EB74E8"/>
    <w:rsid w:val="00EC0F79"/>
    <w:rsid w:val="00ED0A53"/>
    <w:rsid w:val="00EF22EF"/>
    <w:rsid w:val="00F02E99"/>
    <w:rsid w:val="00F055F4"/>
    <w:rsid w:val="00F215B6"/>
    <w:rsid w:val="00F30552"/>
    <w:rsid w:val="00F40BD0"/>
    <w:rsid w:val="00F419C0"/>
    <w:rsid w:val="00F46BDB"/>
    <w:rsid w:val="00F72729"/>
    <w:rsid w:val="00F82744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aeb,#e9ffdd,#f5ffef,white,#f3faff"/>
    </o:shapedefaults>
    <o:shapelayout v:ext="edit">
      <o:idmap v:ext="edit" data="2"/>
    </o:shapelayout>
  </w:shapeDefaults>
  <w:decimalSymbol w:val="."/>
  <w:listSeparator w:val=","/>
  <w14:docId w14:val="11808EA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26F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prav\AppData\Roaming\Microsoft\Templates\Simple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441F43CF0340E78539D0E1B282A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E12A4-8430-498B-A444-8CA28B25C731}"/>
      </w:docPartPr>
      <w:docPartBody>
        <w:p w:rsidR="00000000" w:rsidRDefault="00000000">
          <w:pPr>
            <w:pStyle w:val="41441F43CF0340E78539D0E1B282AE54"/>
          </w:pPr>
          <w:r w:rsidRPr="001540E8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6A"/>
    <w:rsid w:val="00A2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F79C65F42A48099398D5D6DC8D91E4">
    <w:name w:val="6FF79C65F42A48099398D5D6DC8D91E4"/>
  </w:style>
  <w:style w:type="character" w:customStyle="1" w:styleId="NotBold">
    <w:name w:val="Not Bold"/>
    <w:uiPriority w:val="1"/>
    <w:qFormat/>
    <w:rPr>
      <w:b/>
      <w:color w:val="44546A" w:themeColor="text2"/>
    </w:rPr>
  </w:style>
  <w:style w:type="paragraph" w:customStyle="1" w:styleId="FFB3746257734C40822C0DB5CBECC47F">
    <w:name w:val="FFB3746257734C40822C0DB5CBECC47F"/>
  </w:style>
  <w:style w:type="paragraph" w:customStyle="1" w:styleId="9CAB14BB198A4E20A2D5231BF2D5E8E7">
    <w:name w:val="9CAB14BB198A4E20A2D5231BF2D5E8E7"/>
  </w:style>
  <w:style w:type="paragraph" w:customStyle="1" w:styleId="B5512FD1FF6C4B598E879AA4074B38FA">
    <w:name w:val="B5512FD1FF6C4B598E879AA4074B38FA"/>
  </w:style>
  <w:style w:type="paragraph" w:customStyle="1" w:styleId="93E9A25E91A144AE934759F266120DEF">
    <w:name w:val="93E9A25E91A144AE934759F266120DEF"/>
  </w:style>
  <w:style w:type="paragraph" w:customStyle="1" w:styleId="41441F43CF0340E78539D0E1B282AE54">
    <w:name w:val="41441F43CF0340E78539D0E1B282AE54"/>
  </w:style>
  <w:style w:type="paragraph" w:customStyle="1" w:styleId="2BC68F9C5C524148B4438B41A6E9B7B0">
    <w:name w:val="2BC68F9C5C524148B4438B41A6E9B7B0"/>
  </w:style>
  <w:style w:type="paragraph" w:customStyle="1" w:styleId="76F9B898141242E289420C1C357AEA0B">
    <w:name w:val="76F9B898141242E289420C1C357AEA0B"/>
  </w:style>
  <w:style w:type="paragraph" w:customStyle="1" w:styleId="AC410D37717944078D3D16B67C01A6F8">
    <w:name w:val="AC410D37717944078D3D16B67C01A6F8"/>
  </w:style>
  <w:style w:type="paragraph" w:customStyle="1" w:styleId="1B58CC0E587741348004ABD25ACBE589">
    <w:name w:val="1B58CC0E587741348004ABD25ACBE589"/>
  </w:style>
  <w:style w:type="paragraph" w:customStyle="1" w:styleId="A961917331AC447A8E4E118D65AB45FA">
    <w:name w:val="A961917331AC447A8E4E118D65AB45FA"/>
  </w:style>
  <w:style w:type="paragraph" w:customStyle="1" w:styleId="D574A512B9E44600BB278298BA18F3E6">
    <w:name w:val="D574A512B9E44600BB278298BA18F3E6"/>
  </w:style>
  <w:style w:type="paragraph" w:customStyle="1" w:styleId="F81414C0EBC540A7969706346B87DE24">
    <w:name w:val="F81414C0EBC540A7969706346B87DE24"/>
  </w:style>
  <w:style w:type="paragraph" w:customStyle="1" w:styleId="FA41FBE6530945E198C6D80621EA6026">
    <w:name w:val="FA41FBE6530945E198C6D80621EA6026"/>
  </w:style>
  <w:style w:type="paragraph" w:customStyle="1" w:styleId="8FD2D50D3FD84940AB7F1A5A39738C16">
    <w:name w:val="8FD2D50D3FD84940AB7F1A5A39738C16"/>
  </w:style>
  <w:style w:type="paragraph" w:customStyle="1" w:styleId="B7BC55D7A6334622850E332FE0FAD38B">
    <w:name w:val="B7BC55D7A6334622850E332FE0FAD38B"/>
  </w:style>
  <w:style w:type="paragraph" w:customStyle="1" w:styleId="7D85F9B0F58943058F41D22A6CACD672">
    <w:name w:val="7D85F9B0F58943058F41D22A6CACD672"/>
  </w:style>
  <w:style w:type="paragraph" w:customStyle="1" w:styleId="7EA6FD5C523645A5B29C911AE030B0A0">
    <w:name w:val="7EA6FD5C523645A5B29C911AE030B0A0"/>
  </w:style>
  <w:style w:type="paragraph" w:customStyle="1" w:styleId="BAC015D65CB64209BBF7917F71C4078F">
    <w:name w:val="BAC015D65CB64209BBF7917F71C4078F"/>
  </w:style>
  <w:style w:type="paragraph" w:customStyle="1" w:styleId="5375C20AED3E422BAD8AF2449F8CF556">
    <w:name w:val="5375C20AED3E422BAD8AF2449F8CF556"/>
  </w:style>
  <w:style w:type="paragraph" w:customStyle="1" w:styleId="D691872D07D043A2AA44111C747F71B7">
    <w:name w:val="D691872D07D043A2AA44111C747F71B7"/>
  </w:style>
  <w:style w:type="paragraph" w:customStyle="1" w:styleId="CDDE99E84BFC4039A8F9CC8538512880">
    <w:name w:val="CDDE99E84BFC4039A8F9CC8538512880"/>
  </w:style>
  <w:style w:type="paragraph" w:customStyle="1" w:styleId="202704EEA38A45B7A977D7D002748446">
    <w:name w:val="202704EEA38A45B7A977D7D002748446"/>
  </w:style>
  <w:style w:type="paragraph" w:customStyle="1" w:styleId="15CD932B59324C02909B02216572FA31">
    <w:name w:val="15CD932B59324C02909B02216572FA31"/>
  </w:style>
  <w:style w:type="paragraph" w:customStyle="1" w:styleId="2D60663AE0CF439F8178B0528A401093">
    <w:name w:val="2D60663AE0CF439F8178B0528A401093"/>
  </w:style>
  <w:style w:type="paragraph" w:customStyle="1" w:styleId="A7DD4C698DFB4B05B9B5DF1C76A3BAE1">
    <w:name w:val="A7DD4C698DFB4B05B9B5DF1C76A3BAE1"/>
  </w:style>
  <w:style w:type="paragraph" w:customStyle="1" w:styleId="4E685E3EC98747C78D11339AA5B85D59">
    <w:name w:val="4E685E3EC98747C78D11339AA5B85D59"/>
  </w:style>
  <w:style w:type="paragraph" w:customStyle="1" w:styleId="C1F5D7CC62C540BCA006AC7F7C6E11F4">
    <w:name w:val="C1F5D7CC62C540BCA006AC7F7C6E11F4"/>
  </w:style>
  <w:style w:type="paragraph" w:customStyle="1" w:styleId="33BE7AE0EE0C447897EF92EDDCD7FB43">
    <w:name w:val="33BE7AE0EE0C447897EF92EDDCD7FB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949AC9-09B6-410F-BCB1-38C226FE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3ACD3A-016A-4DA1-BDB8-A4D0D5066F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5096CFC-93AE-4516-98C2-08D811E078E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resume</Template>
  <TotalTime>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2023-08-09T15:33:00Z</dcterms:created>
  <dcterms:modified xsi:type="dcterms:W3CDTF">2023-08-09T16:51:00Z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